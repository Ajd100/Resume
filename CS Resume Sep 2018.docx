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7DE8" w14:textId="77777777" w:rsidR="008458F0" w:rsidRPr="001436C5" w:rsidRDefault="001436C5" w:rsidP="00867068">
      <w:pPr>
        <w:pStyle w:val="Heading1"/>
        <w:spacing w:before="0"/>
        <w:rPr>
          <w:u w:val="single"/>
        </w:rPr>
      </w:pPr>
      <w:r w:rsidRPr="001436C5">
        <w:rPr>
          <w:u w:val="single"/>
        </w:rPr>
        <w:t>Objective</w:t>
      </w:r>
    </w:p>
    <w:p w14:paraId="4F4C04B9" w14:textId="2A20A50A" w:rsidR="008458F0" w:rsidRPr="00B8007A" w:rsidRDefault="00671F77" w:rsidP="00867068">
      <w:pPr>
        <w:rPr>
          <w:szCs w:val="21"/>
        </w:rPr>
      </w:pPr>
      <w:r w:rsidRPr="00B8007A">
        <w:rPr>
          <w:szCs w:val="21"/>
        </w:rPr>
        <w:t xml:space="preserve">Currently a full time Computer Science student attending Southern Utah University looking for an opportunity to expand and apply the knowledge I have acquired in a workplace environment. </w:t>
      </w:r>
      <w:r w:rsidR="00BA0DB7" w:rsidRPr="00B8007A">
        <w:rPr>
          <w:szCs w:val="21"/>
        </w:rPr>
        <w:t>I have</w:t>
      </w:r>
      <w:r w:rsidR="001436C5" w:rsidRPr="00B8007A">
        <w:rPr>
          <w:szCs w:val="21"/>
        </w:rPr>
        <w:t xml:space="preserve"> been working in an IT workplace for two years and have knowledge o</w:t>
      </w:r>
      <w:r w:rsidR="00BA0DB7" w:rsidRPr="00B8007A">
        <w:rPr>
          <w:szCs w:val="21"/>
        </w:rPr>
        <w:t>n issue tracking systems, basic/</w:t>
      </w:r>
      <w:r w:rsidR="001436C5" w:rsidRPr="00B8007A">
        <w:rPr>
          <w:szCs w:val="21"/>
        </w:rPr>
        <w:t>advanced troubleshooting skills, and</w:t>
      </w:r>
      <w:r w:rsidR="00BA0DB7" w:rsidRPr="00B8007A">
        <w:rPr>
          <w:szCs w:val="21"/>
        </w:rPr>
        <w:t xml:space="preserve"> in turn,</w:t>
      </w:r>
      <w:r w:rsidR="001436C5" w:rsidRPr="00B8007A">
        <w:rPr>
          <w:szCs w:val="21"/>
        </w:rPr>
        <w:t xml:space="preserve"> have acquired excellent customer support skills.</w:t>
      </w:r>
      <w:r w:rsidR="00D94EC2" w:rsidRPr="00B8007A">
        <w:rPr>
          <w:szCs w:val="21"/>
        </w:rPr>
        <w:t xml:space="preserve"> Java is my primary language and my most recent project was an advanced sorting algorithm that runs in parallel time,</w:t>
      </w:r>
      <w:r w:rsidR="00B8007A" w:rsidRPr="00B8007A">
        <w:rPr>
          <w:szCs w:val="21"/>
        </w:rPr>
        <w:t xml:space="preserve"> adapted to open and sort files.</w:t>
      </w:r>
    </w:p>
    <w:sdt>
      <w:sdtPr>
        <w:id w:val="1483710"/>
        <w:placeholder>
          <w:docPart w:val="A476A722DC87476FB0FB4C4ADBBD272C"/>
        </w:placeholder>
        <w:temporary/>
        <w:showingPlcHdr/>
        <w15:appearance w15:val="hidden"/>
      </w:sdtPr>
      <w:sdtEndPr/>
      <w:sdtContent>
        <w:p w14:paraId="325E0613" w14:textId="77777777" w:rsidR="008458F0" w:rsidRDefault="00E168FD" w:rsidP="00867068">
          <w:pPr>
            <w:pStyle w:val="Heading1"/>
            <w:spacing w:before="0"/>
          </w:pPr>
          <w:r w:rsidRPr="00B8007A">
            <w:rPr>
              <w:u w:val="single"/>
            </w:rPr>
            <w:t>Education</w:t>
          </w:r>
        </w:p>
      </w:sdtContent>
    </w:sdt>
    <w:p w14:paraId="5C1BCAB6" w14:textId="77777777" w:rsidR="008458F0" w:rsidRDefault="00867068" w:rsidP="00867068">
      <w:pPr>
        <w:pStyle w:val="Heading2"/>
        <w:spacing w:before="0"/>
      </w:pPr>
      <w:r>
        <w:t xml:space="preserve">Southern Utah University – </w:t>
      </w:r>
      <w:r w:rsidR="00400B98">
        <w:t>Bachelors – May 2019</w:t>
      </w:r>
    </w:p>
    <w:p w14:paraId="313C90B8" w14:textId="77777777" w:rsidR="008458F0" w:rsidRPr="00671F77" w:rsidRDefault="00867068" w:rsidP="00867068">
      <w:r>
        <w:t xml:space="preserve">Major: </w:t>
      </w:r>
      <w:r w:rsidRPr="00867068">
        <w:rPr>
          <w:i/>
        </w:rPr>
        <w:t>Computer Science</w:t>
      </w:r>
      <w:r>
        <w:t xml:space="preserve"> – Minor: </w:t>
      </w:r>
      <w:r w:rsidRPr="00867068">
        <w:rPr>
          <w:i/>
        </w:rPr>
        <w:t>Information Systems</w:t>
      </w:r>
      <w:r w:rsidR="00671F77">
        <w:rPr>
          <w:i/>
        </w:rPr>
        <w:t xml:space="preserve"> </w:t>
      </w:r>
      <w:r w:rsidR="00671F77">
        <w:t>GPA: 3.6</w:t>
      </w:r>
    </w:p>
    <w:p w14:paraId="7B88AC32" w14:textId="77777777" w:rsidR="008458F0" w:rsidRPr="00B8007A" w:rsidRDefault="00867068" w:rsidP="00867068">
      <w:pPr>
        <w:pStyle w:val="Heading1"/>
        <w:spacing w:before="0"/>
        <w:rPr>
          <w:u w:val="single"/>
        </w:rPr>
      </w:pPr>
      <w:r w:rsidRPr="00B8007A">
        <w:rPr>
          <w:u w:val="single"/>
        </w:rPr>
        <w:t>Skills</w:t>
      </w:r>
      <w:r w:rsidR="001436C5" w:rsidRPr="00B8007A">
        <w:rPr>
          <w:u w:val="single"/>
        </w:rPr>
        <w:t xml:space="preserve"> &amp; Abilities</w:t>
      </w:r>
    </w:p>
    <w:p w14:paraId="4542F3B3" w14:textId="77777777" w:rsidR="00A15C9E" w:rsidRPr="00A15C9E" w:rsidRDefault="00A15C9E" w:rsidP="00A15C9E">
      <w:pPr>
        <w:pStyle w:val="Heading2"/>
        <w:spacing w:before="0"/>
      </w:pPr>
      <w:r>
        <w:t>Languages</w:t>
      </w:r>
    </w:p>
    <w:p w14:paraId="348BE57B" w14:textId="77777777" w:rsidR="00A15C9E" w:rsidRDefault="00A15C9E" w:rsidP="00867068">
      <w:pPr>
        <w:pStyle w:val="ListParagraph"/>
        <w:numPr>
          <w:ilvl w:val="0"/>
          <w:numId w:val="6"/>
        </w:numPr>
        <w:sectPr w:rsidR="00A15C9E" w:rsidSect="001436C5">
          <w:headerReference w:type="default" r:id="rId7"/>
          <w:footerReference w:type="default" r:id="rId8"/>
          <w:headerReference w:type="first" r:id="rId9"/>
          <w:pgSz w:w="12240" w:h="15840" w:code="1"/>
          <w:pgMar w:top="720" w:right="720" w:bottom="720" w:left="720" w:header="864" w:footer="576" w:gutter="0"/>
          <w:cols w:space="720"/>
          <w:titlePg/>
          <w:docGrid w:linePitch="360"/>
        </w:sectPr>
      </w:pPr>
    </w:p>
    <w:p w14:paraId="75EF7626" w14:textId="77777777" w:rsidR="008458F0" w:rsidRDefault="00AF0B2C" w:rsidP="00867068">
      <w:pPr>
        <w:pStyle w:val="ListParagraph"/>
        <w:numPr>
          <w:ilvl w:val="0"/>
          <w:numId w:val="6"/>
        </w:numPr>
      </w:pPr>
      <w:r>
        <w:t>Android</w:t>
      </w:r>
    </w:p>
    <w:p w14:paraId="7E94812B" w14:textId="77777777" w:rsidR="00867068" w:rsidRDefault="00867068" w:rsidP="00A15C9E">
      <w:pPr>
        <w:pStyle w:val="ListParagraph"/>
        <w:numPr>
          <w:ilvl w:val="0"/>
          <w:numId w:val="6"/>
        </w:numPr>
      </w:pPr>
      <w:r>
        <w:t>Assembly Language</w:t>
      </w:r>
      <w:r w:rsidR="007104F1">
        <w:t xml:space="preserve"> (Microchip)</w:t>
      </w:r>
    </w:p>
    <w:p w14:paraId="222C4815" w14:textId="77777777" w:rsidR="00A15C9E" w:rsidRDefault="00A15C9E" w:rsidP="00A15C9E">
      <w:pPr>
        <w:pStyle w:val="ListParagraph"/>
        <w:numPr>
          <w:ilvl w:val="0"/>
          <w:numId w:val="6"/>
        </w:numPr>
      </w:pPr>
      <w:r>
        <w:t>C/C++</w:t>
      </w:r>
      <w:r w:rsidR="0047471D">
        <w:t>/C#</w:t>
      </w:r>
    </w:p>
    <w:p w14:paraId="17D6120B" w14:textId="77777777" w:rsidR="00A15C9E" w:rsidRDefault="00A15C9E" w:rsidP="00A15C9E">
      <w:pPr>
        <w:pStyle w:val="ListParagraph"/>
        <w:numPr>
          <w:ilvl w:val="0"/>
          <w:numId w:val="6"/>
        </w:numPr>
      </w:pPr>
      <w:r>
        <w:t>Java</w:t>
      </w:r>
    </w:p>
    <w:p w14:paraId="0A7EDD42" w14:textId="77777777" w:rsidR="00A15C9E" w:rsidRDefault="00A15C9E" w:rsidP="00A15C9E">
      <w:pPr>
        <w:pStyle w:val="ListParagraph"/>
        <w:numPr>
          <w:ilvl w:val="0"/>
          <w:numId w:val="6"/>
        </w:numPr>
      </w:pPr>
      <w:r>
        <w:t>MySQL</w:t>
      </w:r>
    </w:p>
    <w:p w14:paraId="3FFAD55D" w14:textId="77777777" w:rsidR="00A15C9E" w:rsidRDefault="00A15C9E" w:rsidP="00A15C9E">
      <w:pPr>
        <w:pStyle w:val="ListParagraph"/>
        <w:numPr>
          <w:ilvl w:val="0"/>
          <w:numId w:val="6"/>
        </w:numPr>
      </w:pPr>
      <w:r>
        <w:t>Python</w:t>
      </w:r>
    </w:p>
    <w:p w14:paraId="14D826F5" w14:textId="77777777" w:rsidR="00D75385" w:rsidRDefault="00D75385" w:rsidP="00A15C9E">
      <w:pPr>
        <w:pStyle w:val="ListParagraph"/>
        <w:numPr>
          <w:ilvl w:val="0"/>
          <w:numId w:val="6"/>
        </w:numPr>
      </w:pPr>
      <w:r>
        <w:t>Scheme</w:t>
      </w:r>
    </w:p>
    <w:p w14:paraId="435B3422" w14:textId="77777777" w:rsidR="0047471D" w:rsidRDefault="00A15C9E" w:rsidP="0047471D">
      <w:pPr>
        <w:pStyle w:val="ListParagraph"/>
        <w:numPr>
          <w:ilvl w:val="0"/>
          <w:numId w:val="6"/>
        </w:numPr>
        <w:sectPr w:rsidR="0047471D" w:rsidSect="001436C5">
          <w:type w:val="continuous"/>
          <w:pgSz w:w="12240" w:h="15840" w:code="1"/>
          <w:pgMar w:top="720" w:right="720" w:bottom="720" w:left="720" w:header="1008" w:footer="576" w:gutter="0"/>
          <w:cols w:num="2" w:space="720"/>
          <w:titlePg/>
          <w:docGrid w:linePitch="360"/>
        </w:sectPr>
      </w:pPr>
      <w:r>
        <w:t>Web Deve</w:t>
      </w:r>
      <w:r w:rsidR="0047471D">
        <w:t>lopment</w:t>
      </w:r>
    </w:p>
    <w:p w14:paraId="1CEBDFDC" w14:textId="77777777" w:rsidR="00A15C9E" w:rsidRDefault="00A15C9E" w:rsidP="00A15C9E">
      <w:pPr>
        <w:pStyle w:val="Heading2"/>
        <w:spacing w:before="0"/>
      </w:pPr>
      <w:r>
        <w:t>Skills</w:t>
      </w:r>
    </w:p>
    <w:p w14:paraId="1FF7B6CB" w14:textId="77777777" w:rsidR="001436C5" w:rsidRDefault="001436C5" w:rsidP="00A15C9E">
      <w:pPr>
        <w:pStyle w:val="ListParagraph"/>
        <w:numPr>
          <w:ilvl w:val="0"/>
          <w:numId w:val="7"/>
        </w:numPr>
        <w:sectPr w:rsidR="001436C5" w:rsidSect="001436C5">
          <w:type w:val="continuous"/>
          <w:pgSz w:w="12240" w:h="15840" w:code="1"/>
          <w:pgMar w:top="720" w:right="720" w:bottom="720" w:left="720" w:header="1008" w:footer="576" w:gutter="0"/>
          <w:cols w:space="720"/>
          <w:titlePg/>
          <w:docGrid w:linePitch="360"/>
        </w:sectPr>
      </w:pPr>
    </w:p>
    <w:p w14:paraId="7D2C423D" w14:textId="77777777" w:rsidR="00A15C9E" w:rsidRDefault="00671F77" w:rsidP="00A15C9E">
      <w:pPr>
        <w:pStyle w:val="ListParagraph"/>
        <w:numPr>
          <w:ilvl w:val="0"/>
          <w:numId w:val="7"/>
        </w:numPr>
      </w:pPr>
      <w:r>
        <w:t>Significant experience with the JIRA issue tracking web application</w:t>
      </w:r>
    </w:p>
    <w:p w14:paraId="25F61CB7" w14:textId="77777777" w:rsidR="00671F77" w:rsidRDefault="00671F77" w:rsidP="00A15C9E">
      <w:pPr>
        <w:pStyle w:val="ListParagraph"/>
        <w:numPr>
          <w:ilvl w:val="0"/>
          <w:numId w:val="7"/>
        </w:numPr>
      </w:pPr>
      <w:r>
        <w:t>Proficient in Microsoft Office products (Word, Excel, PowerPoint)</w:t>
      </w:r>
    </w:p>
    <w:p w14:paraId="6DB86A60" w14:textId="77777777" w:rsidR="001436C5" w:rsidRDefault="00671F77" w:rsidP="001436C5">
      <w:pPr>
        <w:pStyle w:val="ListParagraph"/>
        <w:numPr>
          <w:ilvl w:val="0"/>
          <w:numId w:val="7"/>
        </w:numPr>
      </w:pPr>
      <w:r>
        <w:t>Strong customer support</w:t>
      </w:r>
      <w:r w:rsidR="001436C5">
        <w:t>/communication</w:t>
      </w:r>
      <w:r>
        <w:t xml:space="preserve"> skills</w:t>
      </w:r>
    </w:p>
    <w:p w14:paraId="56D5D32B" w14:textId="77777777" w:rsidR="001436C5" w:rsidRDefault="001436C5" w:rsidP="00671F77">
      <w:pPr>
        <w:pStyle w:val="ListParagraph"/>
        <w:numPr>
          <w:ilvl w:val="0"/>
          <w:numId w:val="7"/>
        </w:numPr>
      </w:pPr>
      <w:r>
        <w:t>Very proficient in high stress situations</w:t>
      </w:r>
    </w:p>
    <w:p w14:paraId="641300D8" w14:textId="77777777" w:rsidR="00127D35" w:rsidRDefault="00127D35" w:rsidP="00671F77">
      <w:pPr>
        <w:pStyle w:val="ListParagraph"/>
        <w:numPr>
          <w:ilvl w:val="0"/>
          <w:numId w:val="7"/>
        </w:numPr>
      </w:pPr>
      <w:r>
        <w:t>Proficient across Operating Systems: Linux, Windows and MacOS. (Bash/DOS commands)</w:t>
      </w:r>
    </w:p>
    <w:p w14:paraId="481451B5" w14:textId="77777777" w:rsidR="00127D35" w:rsidRDefault="00127D35" w:rsidP="001436C5">
      <w:pPr>
        <w:pStyle w:val="Heading2"/>
        <w:spacing w:before="0"/>
        <w:sectPr w:rsidR="00127D35" w:rsidSect="00127D35">
          <w:type w:val="continuous"/>
          <w:pgSz w:w="12240" w:h="15840" w:code="1"/>
          <w:pgMar w:top="720" w:right="720" w:bottom="720" w:left="720" w:header="1008" w:footer="576" w:gutter="0"/>
          <w:cols w:num="2" w:space="720"/>
          <w:titlePg/>
          <w:docGrid w:linePitch="360"/>
        </w:sectPr>
      </w:pPr>
    </w:p>
    <w:p w14:paraId="4E8F7487" w14:textId="77777777" w:rsidR="00671F77" w:rsidRDefault="00671F77" w:rsidP="001436C5">
      <w:pPr>
        <w:pStyle w:val="Heading2"/>
        <w:spacing w:before="0"/>
      </w:pPr>
      <w:r>
        <w:t>Projects</w:t>
      </w:r>
    </w:p>
    <w:p w14:paraId="70764ED5" w14:textId="77777777" w:rsidR="001436C5" w:rsidRDefault="001436C5" w:rsidP="00671F77">
      <w:pPr>
        <w:pStyle w:val="ListParagraph"/>
        <w:numPr>
          <w:ilvl w:val="0"/>
          <w:numId w:val="8"/>
        </w:numPr>
        <w:sectPr w:rsidR="001436C5" w:rsidSect="001436C5">
          <w:type w:val="continuous"/>
          <w:pgSz w:w="12240" w:h="15840" w:code="1"/>
          <w:pgMar w:top="720" w:right="720" w:bottom="720" w:left="720" w:header="1008" w:footer="576" w:gutter="0"/>
          <w:cols w:space="720"/>
          <w:titlePg/>
          <w:docGrid w:linePitch="360"/>
        </w:sectPr>
      </w:pPr>
    </w:p>
    <w:p w14:paraId="05BB41E3" w14:textId="77777777" w:rsidR="00671F77" w:rsidRDefault="00671F77" w:rsidP="00671F77">
      <w:pPr>
        <w:pStyle w:val="ListParagraph"/>
        <w:numPr>
          <w:ilvl w:val="0"/>
          <w:numId w:val="8"/>
        </w:numPr>
      </w:pPr>
      <w:r>
        <w:t>Basic 2048-like game using strings</w:t>
      </w:r>
    </w:p>
    <w:p w14:paraId="7BDB425B" w14:textId="77777777" w:rsidR="00CA22F2" w:rsidRDefault="00671F77" w:rsidP="00CA22F2">
      <w:pPr>
        <w:pStyle w:val="ListParagraph"/>
        <w:numPr>
          <w:ilvl w:val="0"/>
          <w:numId w:val="8"/>
        </w:numPr>
      </w:pPr>
      <w:r>
        <w:t>Basic Tower Defense game</w:t>
      </w:r>
    </w:p>
    <w:p w14:paraId="258D934C" w14:textId="77777777" w:rsidR="00671F77" w:rsidRDefault="00BA0DB7" w:rsidP="00671F77">
      <w:pPr>
        <w:pStyle w:val="ListParagraph"/>
        <w:numPr>
          <w:ilvl w:val="0"/>
          <w:numId w:val="8"/>
        </w:numPr>
      </w:pPr>
      <w:r>
        <w:t xml:space="preserve">C++/Java Spelling Checkers - </w:t>
      </w:r>
      <w:proofErr w:type="spellStart"/>
      <w:r>
        <w:t>HashMaps</w:t>
      </w:r>
      <w:proofErr w:type="spellEnd"/>
    </w:p>
    <w:p w14:paraId="4358965D" w14:textId="77777777" w:rsidR="00671F77" w:rsidRDefault="0047471D" w:rsidP="00671F77">
      <w:pPr>
        <w:pStyle w:val="ListParagraph"/>
        <w:numPr>
          <w:ilvl w:val="0"/>
          <w:numId w:val="8"/>
        </w:numPr>
      </w:pPr>
      <w:proofErr w:type="spellStart"/>
      <w:r>
        <w:t>Bitonic</w:t>
      </w:r>
      <w:proofErr w:type="spellEnd"/>
      <w:r>
        <w:t xml:space="preserve"> Merge-Sort built in Java</w:t>
      </w:r>
    </w:p>
    <w:p w14:paraId="388D39C3" w14:textId="77777777" w:rsidR="00BA0DB7" w:rsidRDefault="00BA0DB7" w:rsidP="00BA0DB7">
      <w:pPr>
        <w:pStyle w:val="ListParagraph"/>
        <w:numPr>
          <w:ilvl w:val="0"/>
          <w:numId w:val="8"/>
        </w:numPr>
      </w:pPr>
      <w:r>
        <w:t>Unpublished Android Info App</w:t>
      </w:r>
    </w:p>
    <w:p w14:paraId="1CEDCEB9" w14:textId="77777777" w:rsidR="00BA0DB7" w:rsidRPr="00A15C9E" w:rsidRDefault="00BA0DB7" w:rsidP="00BA0DB7">
      <w:pPr>
        <w:pStyle w:val="ListParagraph"/>
        <w:numPr>
          <w:ilvl w:val="0"/>
          <w:numId w:val="8"/>
        </w:numPr>
      </w:pPr>
      <w:r>
        <w:t>RSA Encryption built in Java</w:t>
      </w:r>
    </w:p>
    <w:p w14:paraId="6A2063B9" w14:textId="77777777" w:rsidR="00BA0DB7" w:rsidRPr="00BA0DB7" w:rsidRDefault="00BA0DB7" w:rsidP="00BA0DB7">
      <w:pPr>
        <w:sectPr w:rsidR="00BA0DB7" w:rsidRPr="00BA0DB7" w:rsidSect="00127D35">
          <w:type w:val="continuous"/>
          <w:pgSz w:w="12240" w:h="15840" w:code="1"/>
          <w:pgMar w:top="720" w:right="720" w:bottom="720" w:left="720" w:header="1008" w:footer="576" w:gutter="0"/>
          <w:cols w:num="2" w:space="720"/>
          <w:titlePg/>
          <w:docGrid w:linePitch="360"/>
        </w:sectPr>
      </w:pPr>
    </w:p>
    <w:sdt>
      <w:sdtPr>
        <w:id w:val="1482146"/>
        <w:placeholder>
          <w:docPart w:val="A6A39CAAB36C4A0A9BDBD4244EC7188C"/>
        </w:placeholder>
        <w:temporary/>
        <w:showingPlcHdr/>
        <w15:appearance w15:val="hidden"/>
      </w:sdtPr>
      <w:sdtEndPr/>
      <w:sdtContent>
        <w:p w14:paraId="779EAC36" w14:textId="77777777" w:rsidR="00A15C9E" w:rsidRDefault="00A15C9E" w:rsidP="00A15C9E">
          <w:pPr>
            <w:pStyle w:val="Heading1"/>
            <w:spacing w:before="0"/>
          </w:pPr>
          <w:r w:rsidRPr="00B8007A">
            <w:rPr>
              <w:u w:val="single"/>
            </w:rPr>
            <w:t>Experience</w:t>
          </w:r>
        </w:p>
      </w:sdtContent>
    </w:sdt>
    <w:p w14:paraId="1D418510" w14:textId="77777777" w:rsidR="00A15C9E" w:rsidRDefault="00A15C9E" w:rsidP="00A15C9E">
      <w:pPr>
        <w:pStyle w:val="Heading2"/>
        <w:spacing w:before="0"/>
      </w:pPr>
      <w:r>
        <w:t xml:space="preserve">IT </w:t>
      </w:r>
      <w:proofErr w:type="spellStart"/>
      <w:r>
        <w:t>HelpDesk</w:t>
      </w:r>
      <w:proofErr w:type="spellEnd"/>
      <w:r>
        <w:t xml:space="preserve"> | Southern Utah University | 2016 -- Present</w:t>
      </w:r>
    </w:p>
    <w:p w14:paraId="759A6A96" w14:textId="77777777" w:rsidR="00A15C9E" w:rsidRDefault="00A15C9E" w:rsidP="00A15C9E">
      <w:r>
        <w:t xml:space="preserve">As a Tier 2 Technician, I serve as frontline support for our IT department. I answer phones, travel to offices, and help students with moderate to advanced computer issues. </w:t>
      </w:r>
    </w:p>
    <w:p w14:paraId="3FF7EA0A" w14:textId="45DE2020" w:rsidR="00A15C9E" w:rsidRDefault="00496E35" w:rsidP="00A15C9E">
      <w:pPr>
        <w:pStyle w:val="Heading2"/>
        <w:spacing w:before="0"/>
      </w:pPr>
      <w:r>
        <w:t>Warehouse Support Staff and River</w:t>
      </w:r>
      <w:r w:rsidR="00A15C9E">
        <w:t xml:space="preserve"> Guide | Western River Expeditions | 2012 – Present (Seasonal)</w:t>
      </w:r>
    </w:p>
    <w:p w14:paraId="24DA4AB1" w14:textId="616F677A" w:rsidR="00A15C9E" w:rsidRDefault="00A15C9E" w:rsidP="00A15C9E">
      <w:r>
        <w:t>Safely transport and entertain passengers down certain sections of the Colorado and Green Rivers. Communication and Leadership are a huge factor in the successful completion of a trip. Both skills I have learned to apply in my daily life and in other workplaces</w:t>
      </w:r>
      <w:r w:rsidR="00496E35">
        <w:t>.</w:t>
      </w:r>
      <w:r w:rsidR="007410C1">
        <w:t xml:space="preserve"> In the warehouse, I am</w:t>
      </w:r>
      <w:bookmarkStart w:id="0" w:name="_GoBack"/>
      <w:bookmarkEnd w:id="0"/>
      <w:r w:rsidR="007410C1">
        <w:t xml:space="preserve"> in charge of laundry for all trips.</w:t>
      </w:r>
    </w:p>
    <w:sdt>
      <w:sdtPr>
        <w:id w:val="1484071"/>
        <w:placeholder>
          <w:docPart w:val="94239ED4FA314343B970C4674E389476"/>
        </w:placeholder>
        <w:temporary/>
        <w:showingPlcHdr/>
        <w15:appearance w15:val="hidden"/>
      </w:sdtPr>
      <w:sdtEndPr/>
      <w:sdtContent>
        <w:p w14:paraId="65701F99" w14:textId="77777777" w:rsidR="008458F0" w:rsidRDefault="00E168FD" w:rsidP="00867068">
          <w:pPr>
            <w:pStyle w:val="Heading1"/>
            <w:spacing w:before="0"/>
          </w:pPr>
          <w:r w:rsidRPr="00B8007A">
            <w:rPr>
              <w:b w:val="0"/>
              <w:u w:val="single"/>
            </w:rPr>
            <w:t>References</w:t>
          </w:r>
        </w:p>
      </w:sdtContent>
    </w:sdt>
    <w:p w14:paraId="19790C5F" w14:textId="77777777" w:rsidR="008458F0" w:rsidRDefault="00867068" w:rsidP="00867068">
      <w:pPr>
        <w:pStyle w:val="Heading2"/>
        <w:spacing w:before="0"/>
      </w:pPr>
      <w:r>
        <w:t>Trent Keller – Western River Expeditions</w:t>
      </w:r>
    </w:p>
    <w:p w14:paraId="53DC5F8B" w14:textId="77777777" w:rsidR="008458F0" w:rsidRDefault="00867068" w:rsidP="00867068">
      <w:r w:rsidRPr="00A15C9E">
        <w:t>trent@westernriver.com</w:t>
      </w:r>
      <w:r>
        <w:t xml:space="preserve"> || 928-643-7103 (Work) || 435-689-0035 (</w:t>
      </w:r>
      <w:r w:rsidR="00A15C9E">
        <w:t>C</w:t>
      </w:r>
      <w:r>
        <w:t>ell)</w:t>
      </w:r>
    </w:p>
    <w:p w14:paraId="484A38D4" w14:textId="77777777" w:rsidR="00867068" w:rsidRDefault="00867068" w:rsidP="00A15C9E">
      <w:pPr>
        <w:pStyle w:val="Heading2"/>
        <w:spacing w:before="0"/>
      </w:pPr>
      <w:r>
        <w:t>Karson Rasmussen – Southern Utah University</w:t>
      </w:r>
    </w:p>
    <w:p w14:paraId="6272F4FB" w14:textId="77777777" w:rsidR="00867068" w:rsidRDefault="00867068" w:rsidP="00867068">
      <w:r w:rsidRPr="00A15C9E">
        <w:t>karsonrasmussen@suu.edu</w:t>
      </w:r>
      <w:r>
        <w:t xml:space="preserve"> || 435-865-8086</w:t>
      </w:r>
      <w:r w:rsidR="00A15C9E">
        <w:t xml:space="preserve"> (Work)</w:t>
      </w:r>
    </w:p>
    <w:p w14:paraId="6F2D2476" w14:textId="77777777" w:rsidR="00867068" w:rsidRDefault="00B8007A" w:rsidP="00A15C9E">
      <w:pPr>
        <w:pStyle w:val="Heading2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5450CE" wp14:editId="6CACEC43">
                <wp:simplePos x="0" y="0"/>
                <wp:positionH relativeFrom="margin">
                  <wp:align>right</wp:align>
                </wp:positionH>
                <wp:positionV relativeFrom="paragraph">
                  <wp:posOffset>-532765</wp:posOffset>
                </wp:positionV>
                <wp:extent cx="1771650" cy="92329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923290"/>
                          <a:chOff x="0" y="0"/>
                          <a:chExt cx="1771650" cy="92329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0" y="63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923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3A9A07" id="Group 4" o:spid="_x0000_s1026" style="position:absolute;margin-left:88.3pt;margin-top:-41.95pt;width:139.5pt;height:72.7pt;z-index:251660288;mso-position-horizontal:right;mso-position-horizontal-relative:margin" coordsize="17716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8572;top:6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">
                  <v:imagedata r:id="rId12" o:title=""/>
                  <v:path arrowok="t"/>
                </v:shape>
                <v:shape id="Picture 3" o:spid="_x0000_s1028" type="#_x0000_t75" style="position:absolute;width:9232;height:9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="00867068">
        <w:t>Ken Jenson – BrianHead Resort</w:t>
      </w:r>
    </w:p>
    <w:p w14:paraId="31DCB68F" w14:textId="77777777" w:rsidR="00867068" w:rsidRDefault="00867068" w:rsidP="00867068">
      <w:r w:rsidRPr="00A15C9E">
        <w:t>kenj@brianhead.com</w:t>
      </w:r>
      <w:r>
        <w:t xml:space="preserve"> || </w:t>
      </w:r>
      <w:r w:rsidR="00A15C9E">
        <w:t>435-590-3413 (Cell/Work)</w:t>
      </w:r>
    </w:p>
    <w:sectPr w:rsidR="00867068" w:rsidSect="001436C5">
      <w:type w:val="continuous"/>
      <w:pgSz w:w="12240" w:h="15840" w:code="1"/>
      <w:pgMar w:top="720" w:right="720" w:bottom="720" w:left="72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77DD1" w14:textId="77777777" w:rsidR="00F10C63" w:rsidRDefault="00F10C63">
      <w:pPr>
        <w:spacing w:line="240" w:lineRule="auto"/>
      </w:pPr>
      <w:r>
        <w:separator/>
      </w:r>
    </w:p>
  </w:endnote>
  <w:endnote w:type="continuationSeparator" w:id="0">
    <w:p w14:paraId="63D44DF6" w14:textId="77777777" w:rsidR="00F10C63" w:rsidRDefault="00F10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960953"/>
      <w:docPartObj>
        <w:docPartGallery w:val="Page Numbers (Bottom of Page)"/>
        <w:docPartUnique/>
      </w:docPartObj>
    </w:sdtPr>
    <w:sdtEndPr/>
    <w:sdtContent>
      <w:p w14:paraId="54991E66" w14:textId="77777777" w:rsidR="008458F0" w:rsidRDefault="00E168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0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F8138" w14:textId="77777777" w:rsidR="00F10C63" w:rsidRDefault="00F10C63">
      <w:pPr>
        <w:spacing w:line="240" w:lineRule="auto"/>
      </w:pPr>
      <w:r>
        <w:separator/>
      </w:r>
    </w:p>
  </w:footnote>
  <w:footnote w:type="continuationSeparator" w:id="0">
    <w:p w14:paraId="315DF370" w14:textId="77777777" w:rsidR="00F10C63" w:rsidRDefault="00F10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D44AC" w14:textId="77777777" w:rsidR="008458F0" w:rsidRDefault="00E168F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2947D68E" wp14:editId="43FEC965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8D03296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-718662565"/>
        <w:temporary/>
        <w:showingPlcHdr/>
        <w15:appearance w15:val="hidden"/>
      </w:sdtPr>
      <w:sdtEndPr/>
      <w:sdtContent>
        <w:r>
          <w:t>Your Name</w:t>
        </w:r>
      </w:sdtContent>
    </w:sdt>
  </w:p>
  <w:p w14:paraId="1EA038AD" w14:textId="77777777" w:rsidR="008458F0" w:rsidRDefault="00F10C63">
    <w:pPr>
      <w:pStyle w:val="ContactInfo"/>
    </w:pPr>
    <w:sdt>
      <w:sdtPr>
        <w:rPr>
          <w:rStyle w:val="ContactInfoChar"/>
        </w:rPr>
        <w:id w:val="830101206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E168FD">
          <w:t>Street Address</w:t>
        </w:r>
      </w:sdtContent>
    </w:sdt>
    <w:r w:rsidR="00E168FD">
      <w:t xml:space="preserve">, </w:t>
    </w:r>
    <w:sdt>
      <w:sdtPr>
        <w:rPr>
          <w:rStyle w:val="ContactInfoChar"/>
        </w:rPr>
        <w:id w:val="-1366977182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E168FD">
          <w:t>City, ST ZIP Code</w:t>
        </w:r>
      </w:sdtContent>
    </w:sdt>
    <w:r w:rsidR="00E168FD">
      <w:t xml:space="preserve"> </w:t>
    </w:r>
    <w:sdt>
      <w:sdtPr>
        <w:rPr>
          <w:rStyle w:val="ContactInfoChar"/>
        </w:rPr>
        <w:id w:val="1099376697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E168FD">
          <w:t>Telephone</w:t>
        </w:r>
      </w:sdtContent>
    </w:sdt>
  </w:p>
  <w:p w14:paraId="03AB158D" w14:textId="77777777" w:rsidR="008458F0" w:rsidRDefault="00F10C63">
    <w:pPr>
      <w:pStyle w:val="ContactInfo"/>
    </w:pPr>
    <w:sdt>
      <w:sdtPr>
        <w:rPr>
          <w:rStyle w:val="ContactInfoChar"/>
        </w:rPr>
        <w:id w:val="1568380440"/>
        <w:temporary/>
        <w15:appearance w15:val="hidden"/>
      </w:sdtPr>
      <w:sdtEndPr>
        <w:rPr>
          <w:rStyle w:val="DefaultParagraphFont"/>
        </w:rPr>
      </w:sdtEndPr>
      <w:sdtContent>
        <w:r w:rsidR="00E168FD">
          <w:rPr>
            <w:rStyle w:val="ContactInfoChar"/>
          </w:rPr>
          <w:t>E</w:t>
        </w:r>
        <w:r w:rsidR="00E168FD">
          <w:t>mail</w:t>
        </w:r>
      </w:sdtContent>
    </w:sdt>
    <w:r w:rsidR="00E168FD">
      <w:t xml:space="preserve"> </w:t>
    </w:r>
    <w:sdt>
      <w:sdtPr>
        <w:rPr>
          <w:rStyle w:val="ContactInfoChar"/>
        </w:rPr>
        <w:id w:val="2057882836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E168FD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A895D" w14:textId="77777777" w:rsidR="008458F0" w:rsidRPr="00AE7874" w:rsidRDefault="00E168FD" w:rsidP="001436C5">
    <w:pPr>
      <w:pStyle w:val="Title"/>
    </w:pPr>
    <w:r w:rsidRPr="00AE7874"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081104B" wp14:editId="125AD69B">
              <wp:simplePos x="0" y="0"/>
              <wp:positionH relativeFrom="page">
                <wp:posOffset>365125</wp:posOffset>
              </wp:positionH>
              <wp:positionV relativeFrom="page">
                <wp:posOffset>73660</wp:posOffset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784CD5A" id="Group 19" o:spid="_x0000_s1026" alt="Title: Background graphic" style="position:absolute;margin-left:28.75pt;margin-top:5.8pt;width:583.05pt;height:763.15pt;z-index:251662336;mso-width-percent:953;mso-height-percent:964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ED56D8" w:rsidRPr="00AE7874">
      <w:t>Anthony J Decker</w:t>
    </w:r>
  </w:p>
  <w:p w14:paraId="7834BB5A" w14:textId="77777777" w:rsidR="00ED56D8" w:rsidRPr="00AE7874" w:rsidRDefault="0047471D" w:rsidP="001436C5">
    <w:pPr>
      <w:pStyle w:val="ContactInfo"/>
      <w:rPr>
        <w:rStyle w:val="ContactInfoChar"/>
      </w:rPr>
    </w:pPr>
    <w:r>
      <w:rPr>
        <w:rStyle w:val="ContactInfoChar"/>
      </w:rPr>
      <w:t>1480 W. Center St. Apt. 50</w:t>
    </w:r>
    <w:r w:rsidR="001436C5" w:rsidRPr="00AE7874">
      <w:rPr>
        <w:rStyle w:val="ContactInfoChar"/>
      </w:rPr>
      <w:t xml:space="preserve"> </w:t>
    </w:r>
    <w:r w:rsidR="00ED56D8" w:rsidRPr="00AE7874">
      <w:rPr>
        <w:rStyle w:val="ContactInfoChar"/>
      </w:rPr>
      <w:t>Cedar City, Utah 84720</w:t>
    </w:r>
  </w:p>
  <w:p w14:paraId="1A047498" w14:textId="77777777" w:rsidR="008458F0" w:rsidRPr="00AE7874" w:rsidRDefault="00ED56D8" w:rsidP="001436C5">
    <w:pPr>
      <w:pStyle w:val="ContactInfo"/>
    </w:pPr>
    <w:r w:rsidRPr="00AE7874">
      <w:rPr>
        <w:rStyle w:val="ContactInfoChar"/>
      </w:rPr>
      <w:t>435-689-0915</w:t>
    </w:r>
  </w:p>
  <w:p w14:paraId="37F9994D" w14:textId="77777777" w:rsidR="008458F0" w:rsidRPr="00AE7874" w:rsidRDefault="00ED56D8" w:rsidP="001436C5">
    <w:pPr>
      <w:pStyle w:val="ContactInfo"/>
      <w:rPr>
        <w:b/>
      </w:rPr>
    </w:pPr>
    <w:r w:rsidRPr="00AE7874">
      <w:rPr>
        <w:rStyle w:val="ContactInfoChar"/>
        <w:b/>
      </w:rPr>
      <w:t>anthony1600@gmail.com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2828"/>
    <w:multiLevelType w:val="hybridMultilevel"/>
    <w:tmpl w:val="908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67F01"/>
    <w:multiLevelType w:val="hybridMultilevel"/>
    <w:tmpl w:val="5366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3A6"/>
    <w:multiLevelType w:val="hybridMultilevel"/>
    <w:tmpl w:val="D22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D8"/>
    <w:rsid w:val="00075D7E"/>
    <w:rsid w:val="00127D35"/>
    <w:rsid w:val="001436C5"/>
    <w:rsid w:val="00400B98"/>
    <w:rsid w:val="0047471D"/>
    <w:rsid w:val="00484C42"/>
    <w:rsid w:val="00496E35"/>
    <w:rsid w:val="0057386E"/>
    <w:rsid w:val="00671F77"/>
    <w:rsid w:val="007104F1"/>
    <w:rsid w:val="007410C1"/>
    <w:rsid w:val="008458F0"/>
    <w:rsid w:val="00867068"/>
    <w:rsid w:val="00A15C9E"/>
    <w:rsid w:val="00A21E3D"/>
    <w:rsid w:val="00AE7874"/>
    <w:rsid w:val="00AF0B2C"/>
    <w:rsid w:val="00B8007A"/>
    <w:rsid w:val="00B80AB6"/>
    <w:rsid w:val="00BA0DB7"/>
    <w:rsid w:val="00BA5119"/>
    <w:rsid w:val="00CA22F2"/>
    <w:rsid w:val="00D75385"/>
    <w:rsid w:val="00D94EC2"/>
    <w:rsid w:val="00E168FD"/>
    <w:rsid w:val="00ED56D8"/>
    <w:rsid w:val="00ED634A"/>
    <w:rsid w:val="00F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3B33"/>
  <w15:docId w15:val="{79B98991-6BDB-461E-8475-832ECD9C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867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0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70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40.10730.20102.0_x86__8wekyb3d8bbw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76A722DC87476FB0FB4C4ADBBD2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8FDB2-3D41-4212-BD8F-138AE5C101C7}"/>
      </w:docPartPr>
      <w:docPartBody>
        <w:p w:rsidR="00F36D07" w:rsidRDefault="008342A3">
          <w:pPr>
            <w:pStyle w:val="A476A722DC87476FB0FB4C4ADBBD272C"/>
          </w:pPr>
          <w:r>
            <w:t>Education</w:t>
          </w:r>
        </w:p>
      </w:docPartBody>
    </w:docPart>
    <w:docPart>
      <w:docPartPr>
        <w:name w:val="94239ED4FA314343B970C4674E389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336B6-9733-49A8-8CD3-B874DB627770}"/>
      </w:docPartPr>
      <w:docPartBody>
        <w:p w:rsidR="00F36D07" w:rsidRDefault="008342A3">
          <w:pPr>
            <w:pStyle w:val="94239ED4FA314343B970C4674E389476"/>
          </w:pPr>
          <w:r>
            <w:t>References</w:t>
          </w:r>
        </w:p>
      </w:docPartBody>
    </w:docPart>
    <w:docPart>
      <w:docPartPr>
        <w:name w:val="A6A39CAAB36C4A0A9BDBD4244EC71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3204-E312-4D4C-A9BE-9EB28491D834}"/>
      </w:docPartPr>
      <w:docPartBody>
        <w:p w:rsidR="00F36D07" w:rsidRDefault="00C00D85" w:rsidP="00C00D85">
          <w:pPr>
            <w:pStyle w:val="A6A39CAAB36C4A0A9BDBD4244EC7188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85"/>
    <w:rsid w:val="003027A0"/>
    <w:rsid w:val="008342A3"/>
    <w:rsid w:val="00BF7399"/>
    <w:rsid w:val="00C00D85"/>
    <w:rsid w:val="00E053BE"/>
    <w:rsid w:val="00F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9B89AF87F4CBCB0A57584C97B593D">
    <w:name w:val="E409B89AF87F4CBCB0A57584C97B593D"/>
  </w:style>
  <w:style w:type="paragraph" w:customStyle="1" w:styleId="DB5A3DDB3E774367A1ED90F4CE95E8D8">
    <w:name w:val="DB5A3DDB3E774367A1ED90F4CE95E8D8"/>
  </w:style>
  <w:style w:type="paragraph" w:customStyle="1" w:styleId="329295386F944BE5BF80D9DB9EA2AB0A">
    <w:name w:val="329295386F944BE5BF80D9DB9EA2AB0A"/>
  </w:style>
  <w:style w:type="paragraph" w:customStyle="1" w:styleId="839CFCE014374531880F167ABA0AB3CE">
    <w:name w:val="839CFCE014374531880F167ABA0AB3CE"/>
  </w:style>
  <w:style w:type="paragraph" w:customStyle="1" w:styleId="C9C95B8798B64D148F7F1EF8A6FCE155">
    <w:name w:val="C9C95B8798B64D148F7F1EF8A6FCE155"/>
  </w:style>
  <w:style w:type="paragraph" w:customStyle="1" w:styleId="9CD1EDAF612C4D9FA630BCED37DA1E59">
    <w:name w:val="9CD1EDAF612C4D9FA630BCED37DA1E59"/>
  </w:style>
  <w:style w:type="paragraph" w:customStyle="1" w:styleId="D4EC34E2670B4EA3A32F2525B7EB42B9">
    <w:name w:val="D4EC34E2670B4EA3A32F2525B7EB42B9"/>
  </w:style>
  <w:style w:type="paragraph" w:customStyle="1" w:styleId="8ABFF9612448471D8FA8E344D038F712">
    <w:name w:val="8ABFF9612448471D8FA8E344D038F712"/>
  </w:style>
  <w:style w:type="paragraph" w:customStyle="1" w:styleId="554713FB955F4241B956DC5C60738855">
    <w:name w:val="554713FB955F4241B956DC5C60738855"/>
  </w:style>
  <w:style w:type="paragraph" w:customStyle="1" w:styleId="A476A722DC87476FB0FB4C4ADBBD272C">
    <w:name w:val="A476A722DC87476FB0FB4C4ADBBD272C"/>
  </w:style>
  <w:style w:type="paragraph" w:customStyle="1" w:styleId="58A74E7E902A4747848D189D4468237D">
    <w:name w:val="58A74E7E902A4747848D189D4468237D"/>
  </w:style>
  <w:style w:type="paragraph" w:customStyle="1" w:styleId="0CA2F80C61A84749874C62E8E0E0351F">
    <w:name w:val="0CA2F80C61A84749874C62E8E0E0351F"/>
  </w:style>
  <w:style w:type="paragraph" w:customStyle="1" w:styleId="7D8681F835E145FF85C50EC2A179EABD">
    <w:name w:val="7D8681F835E145FF85C50EC2A179EABD"/>
  </w:style>
  <w:style w:type="paragraph" w:customStyle="1" w:styleId="B73188F6D5124B4CAD03C073C3A2F820">
    <w:name w:val="B73188F6D5124B4CAD03C073C3A2F820"/>
  </w:style>
  <w:style w:type="paragraph" w:customStyle="1" w:styleId="94239ED4FA314343B970C4674E389476">
    <w:name w:val="94239ED4FA314343B970C4674E389476"/>
  </w:style>
  <w:style w:type="paragraph" w:customStyle="1" w:styleId="D3AF193E676C4A6C8DE80B12CFD8D37B">
    <w:name w:val="D3AF193E676C4A6C8DE80B12CFD8D37B"/>
  </w:style>
  <w:style w:type="paragraph" w:customStyle="1" w:styleId="5DDFAADD3D3C442F8D9199BEAE339B00">
    <w:name w:val="5DDFAADD3D3C442F8D9199BEAE339B00"/>
  </w:style>
  <w:style w:type="paragraph" w:customStyle="1" w:styleId="A6A39CAAB36C4A0A9BDBD4244EC7188C">
    <w:name w:val="A6A39CAAB36C4A0A9BDBD4244EC7188C"/>
    <w:rsid w:val="00C0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132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Decker</dc:creator>
  <cp:keywords/>
  <cp:lastModifiedBy>Anthony Decker</cp:lastModifiedBy>
  <cp:revision>6</cp:revision>
  <cp:lastPrinted>2018-02-08T05:34:00Z</cp:lastPrinted>
  <dcterms:created xsi:type="dcterms:W3CDTF">2018-09-26T13:50:00Z</dcterms:created>
  <dcterms:modified xsi:type="dcterms:W3CDTF">2018-09-27T02:22:00Z</dcterms:modified>
  <cp:version/>
</cp:coreProperties>
</file>